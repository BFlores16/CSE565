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BB8D8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D8E976B" wp14:editId="4253CCB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B940160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552F1DB8" w14:textId="77777777" w:rsidR="00DF198B" w:rsidRDefault="00DF198B"/>
        </w:tc>
      </w:tr>
      <w:tr w:rsidR="00DF198B" w14:paraId="1B5C8923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8057812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4DC2D39" w14:textId="46C0DD97" w:rsidR="00DF198B" w:rsidRPr="00DF198B" w:rsidRDefault="00DE102B" w:rsidP="00874FE7">
            <w:pPr>
              <w:pStyle w:val="Heading1"/>
            </w:pPr>
            <w:r>
              <w:t>Project 1 Part 2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DBF9FA6" w14:textId="77777777" w:rsidR="00DF198B" w:rsidRDefault="00DF198B"/>
        </w:tc>
      </w:tr>
      <w:tr w:rsidR="00DF198B" w14:paraId="00D6F7F3" w14:textId="77777777" w:rsidTr="00185F4A">
        <w:trPr>
          <w:trHeight w:val="1837"/>
        </w:trPr>
        <w:tc>
          <w:tcPr>
            <w:tcW w:w="1170" w:type="dxa"/>
          </w:tcPr>
          <w:p w14:paraId="4805B16C" w14:textId="77777777" w:rsidR="00DF198B" w:rsidRDefault="00DF198B"/>
        </w:tc>
        <w:tc>
          <w:tcPr>
            <w:tcW w:w="8460" w:type="dxa"/>
            <w:gridSpan w:val="7"/>
          </w:tcPr>
          <w:p w14:paraId="1D744E6F" w14:textId="77777777" w:rsidR="00DF198B" w:rsidRDefault="00DF198B"/>
        </w:tc>
        <w:tc>
          <w:tcPr>
            <w:tcW w:w="1160" w:type="dxa"/>
          </w:tcPr>
          <w:p w14:paraId="11F1B5C5" w14:textId="77777777" w:rsidR="00DF198B" w:rsidRDefault="00DF198B"/>
        </w:tc>
      </w:tr>
      <w:tr w:rsidR="00DF198B" w14:paraId="65711C8F" w14:textId="77777777" w:rsidTr="00185F4A">
        <w:trPr>
          <w:trHeight w:val="929"/>
        </w:trPr>
        <w:tc>
          <w:tcPr>
            <w:tcW w:w="2397" w:type="dxa"/>
            <w:gridSpan w:val="4"/>
          </w:tcPr>
          <w:p w14:paraId="51F2CD4A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ABA6992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C70FB9B" w14:textId="77777777" w:rsidR="00DF198B" w:rsidRDefault="00DF198B"/>
        </w:tc>
      </w:tr>
      <w:tr w:rsidR="00DF198B" w14:paraId="35FF27B0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F617D14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A084E05" w14:textId="2FC8617B" w:rsidR="00DF198B" w:rsidRPr="00DF198B" w:rsidRDefault="00DE102B" w:rsidP="00874FE7">
            <w:pPr>
              <w:pStyle w:val="Heading2"/>
            </w:pPr>
            <w:r>
              <w:t>Brando Flores</w:t>
            </w:r>
          </w:p>
        </w:tc>
        <w:tc>
          <w:tcPr>
            <w:tcW w:w="2398" w:type="dxa"/>
            <w:gridSpan w:val="4"/>
          </w:tcPr>
          <w:p w14:paraId="4BA5E2EB" w14:textId="77777777" w:rsidR="00DF198B" w:rsidRDefault="00DF198B"/>
        </w:tc>
      </w:tr>
      <w:tr w:rsidR="00DF198B" w14:paraId="41D5F3B3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18A26E5F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2A70E76A" w14:textId="7838A359" w:rsidR="00DF198B" w:rsidRPr="00DF198B" w:rsidRDefault="00DE102B" w:rsidP="00874FE7">
            <w:pPr>
              <w:pStyle w:val="Heading3"/>
            </w:pPr>
            <w:r>
              <w:t>09/02/2021</w:t>
            </w:r>
          </w:p>
          <w:p w14:paraId="486A8A20" w14:textId="77777777" w:rsidR="00874FE7" w:rsidRPr="00DF198B" w:rsidRDefault="002777A4" w:rsidP="00874FE7">
            <w:pPr>
              <w:pStyle w:val="Heading3"/>
            </w:pPr>
            <w:sdt>
              <w:sdtPr>
                <w:id w:val="-1516760087"/>
                <w:placeholder>
                  <w:docPart w:val="F2E5ECA7BBC340459045B0C9BC99241E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3A41C571" w14:textId="542CE6EC" w:rsidR="00DF198B" w:rsidRPr="00DF198B" w:rsidRDefault="00DE102B" w:rsidP="00874FE7">
            <w:pPr>
              <w:pStyle w:val="Heading3"/>
            </w:pPr>
            <w:r>
              <w:t>CSE 565</w:t>
            </w:r>
          </w:p>
          <w:p w14:paraId="08405566" w14:textId="77777777" w:rsidR="00DF198B" w:rsidRPr="00DF198B" w:rsidRDefault="002777A4" w:rsidP="00874FE7">
            <w:pPr>
              <w:pStyle w:val="Heading3"/>
            </w:pPr>
            <w:sdt>
              <w:sdtPr>
                <w:id w:val="1492440299"/>
                <w:placeholder>
                  <w:docPart w:val="D273F70AFF83F84D80B508C9F8CA00E6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2718D943" w14:textId="1C10B6B3" w:rsidR="00DF198B" w:rsidRDefault="00DE102B" w:rsidP="00874FE7">
            <w:pPr>
              <w:pStyle w:val="Heading3"/>
            </w:pPr>
            <w:r>
              <w:t>Dr. Collofello</w:t>
            </w:r>
          </w:p>
          <w:p w14:paraId="7F53A372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6B250E3" w14:textId="77777777" w:rsidR="00DF198B" w:rsidRDefault="00DF198B" w:rsidP="00DF198B">
            <w:pPr>
              <w:jc w:val="center"/>
            </w:pPr>
          </w:p>
        </w:tc>
      </w:tr>
      <w:tr w:rsidR="00DF198B" w14:paraId="10D9D0F3" w14:textId="77777777" w:rsidTr="00185F4A">
        <w:tc>
          <w:tcPr>
            <w:tcW w:w="2340" w:type="dxa"/>
            <w:gridSpan w:val="3"/>
          </w:tcPr>
          <w:p w14:paraId="47F2EEB2" w14:textId="77777777" w:rsidR="00DF198B" w:rsidRDefault="00DF198B"/>
        </w:tc>
        <w:tc>
          <w:tcPr>
            <w:tcW w:w="6120" w:type="dxa"/>
            <w:gridSpan w:val="3"/>
          </w:tcPr>
          <w:p w14:paraId="4DBC063E" w14:textId="77777777" w:rsidR="00DF198B" w:rsidRDefault="00DF198B"/>
        </w:tc>
        <w:tc>
          <w:tcPr>
            <w:tcW w:w="2330" w:type="dxa"/>
            <w:gridSpan w:val="3"/>
          </w:tcPr>
          <w:p w14:paraId="414861B9" w14:textId="77777777" w:rsidR="00DF198B" w:rsidRDefault="00DF198B"/>
        </w:tc>
      </w:tr>
    </w:tbl>
    <w:p w14:paraId="0F31AC7C" w14:textId="77777777" w:rsidR="00DF198B" w:rsidRDefault="00DF198B"/>
    <w:p w14:paraId="7FB2B8FB" w14:textId="757ACFBF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23E0A6ED" wp14:editId="759B886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D081AB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&#13;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06A6C8B6" wp14:editId="00245C4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17A45554" w14:textId="77777777" w:rsidTr="00185F4A">
        <w:trPr>
          <w:trHeight w:val="1152"/>
        </w:trPr>
        <w:tc>
          <w:tcPr>
            <w:tcW w:w="2158" w:type="dxa"/>
          </w:tcPr>
          <w:p w14:paraId="066F6E46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BE614EB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4BD82FE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35571B6C" w14:textId="77777777" w:rsidR="002D2200" w:rsidRDefault="002D2200"/>
        </w:tc>
        <w:tc>
          <w:tcPr>
            <w:tcW w:w="2158" w:type="dxa"/>
          </w:tcPr>
          <w:p w14:paraId="69C3CD35" w14:textId="77777777" w:rsidR="002D2200" w:rsidRDefault="002D2200"/>
        </w:tc>
      </w:tr>
      <w:tr w:rsidR="002D2200" w14:paraId="48570D29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166A40A6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53EDE93" w14:textId="68B25429" w:rsidR="002D2200" w:rsidRPr="00E74B29" w:rsidRDefault="00DE102B" w:rsidP="00874FE7">
            <w:pPr>
              <w:pStyle w:val="Heading4"/>
            </w:pPr>
            <w:r>
              <w:t>Preface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7ED5EB4" w14:textId="77777777" w:rsidR="002D2200" w:rsidRDefault="002D2200"/>
        </w:tc>
      </w:tr>
      <w:tr w:rsidR="002D2200" w14:paraId="4A07F818" w14:textId="77777777" w:rsidTr="00185F4A">
        <w:trPr>
          <w:trHeight w:val="311"/>
        </w:trPr>
        <w:tc>
          <w:tcPr>
            <w:tcW w:w="2158" w:type="dxa"/>
          </w:tcPr>
          <w:p w14:paraId="4EA0BBB4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74DD21E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F8287B0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D9C4D04" w14:textId="77777777" w:rsidR="002D2200" w:rsidRDefault="002D2200"/>
        </w:tc>
        <w:tc>
          <w:tcPr>
            <w:tcW w:w="2158" w:type="dxa"/>
          </w:tcPr>
          <w:p w14:paraId="504389BD" w14:textId="77777777" w:rsidR="002D2200" w:rsidRDefault="002D2200"/>
        </w:tc>
      </w:tr>
      <w:tr w:rsidR="00E74B29" w14:paraId="2173AB7D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2EC581CB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6A1110C0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2BBC84F2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7A4500AB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4378846" w14:textId="77777777" w:rsidR="00E74B29" w:rsidRDefault="00E74B29"/>
        </w:tc>
      </w:tr>
      <w:tr w:rsidR="000E4641" w14:paraId="0398A192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6D86ADE1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62C977EA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660A2A7E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6C47ED68" w14:textId="084F3C26" w:rsidR="000E4641" w:rsidRDefault="00DE102B" w:rsidP="00DE102B">
            <w:pPr>
              <w:pStyle w:val="Text"/>
            </w:pPr>
            <w:r>
              <w:t>The purpose of this project was to research a tool that automatically generated test cases based on the Design of Experiments strategy.</w:t>
            </w:r>
          </w:p>
          <w:p w14:paraId="62C333D4" w14:textId="77777777" w:rsidR="00DE102B" w:rsidRDefault="00DE102B" w:rsidP="00DE102B">
            <w:pPr>
              <w:pStyle w:val="Text"/>
            </w:pPr>
          </w:p>
          <w:p w14:paraId="4169818C" w14:textId="75A8246E" w:rsidR="00DE102B" w:rsidRDefault="00DE102B" w:rsidP="00DE102B">
            <w:pPr>
              <w:pStyle w:val="Text"/>
            </w:pPr>
            <w:r>
              <w:t>The test cases to be generated were based on given sample data of phone specifications.</w:t>
            </w:r>
          </w:p>
          <w:p w14:paraId="4E8A76B0" w14:textId="30F818FA" w:rsidR="00DE102B" w:rsidRDefault="00DE102B" w:rsidP="00DE102B">
            <w:pPr>
              <w:pStyle w:val="Text"/>
            </w:pPr>
          </w:p>
          <w:p w14:paraId="38E2FCE5" w14:textId="52F86AA2" w:rsidR="00DE102B" w:rsidRDefault="00DE102B" w:rsidP="00DE102B">
            <w:pPr>
              <w:pStyle w:val="Text"/>
            </w:pPr>
            <w:r>
              <w:t>This report outlines the tool used to generate the test cases, as well as the test cases generated.</w:t>
            </w:r>
          </w:p>
          <w:p w14:paraId="1E6BACBD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23CE8F2D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465773E2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24058A55" w14:textId="77777777" w:rsidR="000E4641" w:rsidRDefault="000E4641"/>
        </w:tc>
      </w:tr>
      <w:tr w:rsidR="000E4641" w14:paraId="235EA27D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117B047B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37679D21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77EDA0C1" w14:textId="60E2407E" w:rsidR="00DE102B" w:rsidRDefault="00DE102B" w:rsidP="00DE102B">
            <w:r>
              <w:fldChar w:fldCharType="begin"/>
            </w:r>
            <w:r>
              <w:instrText xml:space="preserve"> INCLUDEPICTURE "https://upload.wikimedia.org/wikipedia/commons/2/23/%E0%A6%9C%E0%A6%BE%E0%A6%AE%E0%A7%8D%E0%A6%AA_%E0%A6%B2%E0%A7%8B%E0%A6%97%E0%A7%8B.png"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2D119BB" wp14:editId="0AD513B9">
                  <wp:extent cx="3429635" cy="2277110"/>
                  <wp:effectExtent l="0" t="0" r="0" b="0"/>
                  <wp:docPr id="9" name="Picture 9" descr="JMP (statistical softwar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JMP (statistical software)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635" cy="227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1D03C88B" w14:textId="67EA463C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35312FE6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3B075542" w14:textId="77777777" w:rsidR="000E4641" w:rsidRDefault="000E4641"/>
        </w:tc>
      </w:tr>
      <w:tr w:rsidR="000E4641" w14:paraId="3DDF3082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008C6344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24C8D09E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6F7F79E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31E352E9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78F08304" w14:textId="77777777" w:rsidR="000E4641" w:rsidRDefault="000E4641"/>
        </w:tc>
      </w:tr>
      <w:tr w:rsidR="000E4641" w14:paraId="07AC0B41" w14:textId="77777777" w:rsidTr="00185F4A">
        <w:trPr>
          <w:trHeight w:val="1728"/>
        </w:trPr>
        <w:tc>
          <w:tcPr>
            <w:tcW w:w="2158" w:type="dxa"/>
            <w:vMerge/>
          </w:tcPr>
          <w:p w14:paraId="3654AF0A" w14:textId="77777777" w:rsidR="000E4641" w:rsidRDefault="000E4641"/>
        </w:tc>
        <w:tc>
          <w:tcPr>
            <w:tcW w:w="542" w:type="dxa"/>
          </w:tcPr>
          <w:p w14:paraId="69CBD4DE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BB2385E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0F294152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3CBBB218" w14:textId="77777777" w:rsidR="000E4641" w:rsidRDefault="000E4641"/>
        </w:tc>
      </w:tr>
    </w:tbl>
    <w:p w14:paraId="6E38697E" w14:textId="77777777" w:rsidR="002D2200" w:rsidRDefault="002D2200"/>
    <w:p w14:paraId="0533FF69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47990008" wp14:editId="53A30B65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66"/>
        <w:gridCol w:w="990"/>
        <w:gridCol w:w="65"/>
        <w:gridCol w:w="20"/>
        <w:gridCol w:w="1079"/>
      </w:tblGrid>
      <w:tr w:rsidR="0048120C" w14:paraId="4D118CDF" w14:textId="77777777" w:rsidTr="00DE102B">
        <w:trPr>
          <w:trHeight w:val="639"/>
        </w:trPr>
        <w:tc>
          <w:tcPr>
            <w:tcW w:w="2158" w:type="dxa"/>
            <w:gridSpan w:val="2"/>
          </w:tcPr>
          <w:p w14:paraId="36DA23B4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99891F2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D23DDCA" w14:textId="77777777" w:rsidR="0048120C" w:rsidRDefault="0048120C"/>
        </w:tc>
        <w:tc>
          <w:tcPr>
            <w:tcW w:w="2166" w:type="dxa"/>
            <w:tcBorders>
              <w:bottom w:val="single" w:sz="18" w:space="0" w:color="476166" w:themeColor="accent1"/>
            </w:tcBorders>
          </w:tcPr>
          <w:p w14:paraId="04003EF1" w14:textId="77777777" w:rsidR="0048120C" w:rsidRDefault="0048120C"/>
        </w:tc>
        <w:tc>
          <w:tcPr>
            <w:tcW w:w="2154" w:type="dxa"/>
            <w:gridSpan w:val="4"/>
          </w:tcPr>
          <w:p w14:paraId="187B4BA4" w14:textId="77777777" w:rsidR="0048120C" w:rsidRDefault="0048120C"/>
        </w:tc>
      </w:tr>
      <w:tr w:rsidR="0048120C" w14:paraId="0C7EF0B6" w14:textId="77777777" w:rsidTr="00DE102B">
        <w:trPr>
          <w:trHeight w:val="504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35562CFD" w14:textId="77777777" w:rsidR="0048120C" w:rsidRDefault="0048120C"/>
        </w:tc>
        <w:tc>
          <w:tcPr>
            <w:tcW w:w="6482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247C8CB" w14:textId="77777777" w:rsidR="00DE102B" w:rsidRDefault="00DE102B" w:rsidP="00837914">
            <w:pPr>
              <w:pStyle w:val="Heading4"/>
            </w:pPr>
          </w:p>
          <w:p w14:paraId="4608C7EB" w14:textId="16B614C7" w:rsidR="0048120C" w:rsidRDefault="00DE102B" w:rsidP="00837914">
            <w:pPr>
              <w:pStyle w:val="Heading4"/>
            </w:pPr>
            <w:r>
              <w:lastRenderedPageBreak/>
              <w:t>Research</w:t>
            </w:r>
          </w:p>
        </w:tc>
        <w:tc>
          <w:tcPr>
            <w:tcW w:w="2154" w:type="dxa"/>
            <w:gridSpan w:val="4"/>
            <w:tcBorders>
              <w:left w:val="single" w:sz="18" w:space="0" w:color="476166" w:themeColor="accent1"/>
            </w:tcBorders>
          </w:tcPr>
          <w:p w14:paraId="59EA4C53" w14:textId="77777777" w:rsidR="0048120C" w:rsidRDefault="0048120C"/>
        </w:tc>
      </w:tr>
      <w:tr w:rsidR="0048120C" w14:paraId="12E99E08" w14:textId="77777777" w:rsidTr="00DE102B">
        <w:tc>
          <w:tcPr>
            <w:tcW w:w="2158" w:type="dxa"/>
            <w:gridSpan w:val="2"/>
          </w:tcPr>
          <w:p w14:paraId="7CE52073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D1ACDAA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0850F68F" w14:textId="77777777" w:rsidR="0048120C" w:rsidRDefault="0048120C"/>
        </w:tc>
        <w:tc>
          <w:tcPr>
            <w:tcW w:w="2166" w:type="dxa"/>
            <w:tcBorders>
              <w:top w:val="single" w:sz="18" w:space="0" w:color="476166" w:themeColor="accent1"/>
            </w:tcBorders>
          </w:tcPr>
          <w:p w14:paraId="250F92E9" w14:textId="77777777" w:rsidR="0048120C" w:rsidRDefault="0048120C"/>
        </w:tc>
        <w:tc>
          <w:tcPr>
            <w:tcW w:w="2154" w:type="dxa"/>
            <w:gridSpan w:val="4"/>
          </w:tcPr>
          <w:p w14:paraId="6183A8A5" w14:textId="77777777" w:rsidR="0048120C" w:rsidRDefault="0048120C"/>
        </w:tc>
      </w:tr>
      <w:tr w:rsidR="0048120C" w14:paraId="29D16B24" w14:textId="77777777" w:rsidTr="00DE102B">
        <w:trPr>
          <w:trHeight w:val="3780"/>
        </w:trPr>
        <w:tc>
          <w:tcPr>
            <w:tcW w:w="1079" w:type="dxa"/>
          </w:tcPr>
          <w:p w14:paraId="27605573" w14:textId="77777777" w:rsidR="0048120C" w:rsidRDefault="0048120C"/>
        </w:tc>
        <w:tc>
          <w:tcPr>
            <w:tcW w:w="8636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5BAEDA0" w14:textId="25C86416" w:rsidR="0048120C" w:rsidRPr="0048120C" w:rsidRDefault="00DE102B" w:rsidP="0048120C">
            <w:pPr>
              <w:pStyle w:val="Heading5"/>
            </w:pPr>
            <w:r>
              <w:t>Tool Used</w:t>
            </w:r>
          </w:p>
          <w:p w14:paraId="5F3AEC96" w14:textId="77777777" w:rsidR="0048120C" w:rsidRDefault="0048120C" w:rsidP="0048120C"/>
          <w:p w14:paraId="4519B6E8" w14:textId="56707D86" w:rsidR="0048120C" w:rsidRDefault="00DE102B" w:rsidP="00DE102B">
            <w:pPr>
              <w:pStyle w:val="Text"/>
            </w:pPr>
            <w:r>
              <w:t>There were multiple tools available that offered to generate test cases based on the Design of Experiments strategy. Some of the tools discovered from manufacturers are as follows:</w:t>
            </w:r>
          </w:p>
          <w:p w14:paraId="78C85DB4" w14:textId="4DB1D934" w:rsidR="00DE102B" w:rsidRDefault="00DE102B" w:rsidP="00DE102B">
            <w:pPr>
              <w:pStyle w:val="Text"/>
              <w:numPr>
                <w:ilvl w:val="0"/>
                <w:numId w:val="2"/>
              </w:numPr>
            </w:pPr>
            <w:r>
              <w:t>JMP Design of Experiments</w:t>
            </w:r>
          </w:p>
          <w:p w14:paraId="718C8304" w14:textId="30BFB6F2" w:rsidR="00DE102B" w:rsidRDefault="00DE102B" w:rsidP="00DE102B">
            <w:pPr>
              <w:pStyle w:val="Text"/>
              <w:numPr>
                <w:ilvl w:val="0"/>
                <w:numId w:val="2"/>
              </w:numPr>
            </w:pPr>
            <w:r>
              <w:t>StatEase Design Expert</w:t>
            </w:r>
          </w:p>
          <w:p w14:paraId="387F5998" w14:textId="77777777" w:rsidR="00DE102B" w:rsidRDefault="00DE102B" w:rsidP="00DE102B">
            <w:pPr>
              <w:pStyle w:val="Text"/>
              <w:numPr>
                <w:ilvl w:val="0"/>
                <w:numId w:val="2"/>
              </w:numPr>
            </w:pPr>
            <w:r>
              <w:t>statgraphics10 Design of Experiments</w:t>
            </w:r>
          </w:p>
          <w:p w14:paraId="79432562" w14:textId="77777777" w:rsidR="00DE102B" w:rsidRDefault="00DE102B" w:rsidP="00DE102B">
            <w:pPr>
              <w:pStyle w:val="Text"/>
              <w:numPr>
                <w:ilvl w:val="0"/>
                <w:numId w:val="2"/>
              </w:numPr>
            </w:pPr>
            <w:r>
              <w:t>QIMacros Design of Experiments Software for Excel</w:t>
            </w:r>
          </w:p>
          <w:p w14:paraId="6D0AD396" w14:textId="77777777" w:rsidR="00DE102B" w:rsidRDefault="00DE102B" w:rsidP="00DE102B">
            <w:pPr>
              <w:pStyle w:val="Text"/>
              <w:numPr>
                <w:ilvl w:val="0"/>
                <w:numId w:val="2"/>
              </w:numPr>
            </w:pPr>
            <w:r>
              <w:t>SARTORIUS MODDE</w:t>
            </w:r>
          </w:p>
          <w:p w14:paraId="422B89E5" w14:textId="77777777" w:rsidR="00DE102B" w:rsidRDefault="00DE102B" w:rsidP="00DE102B">
            <w:pPr>
              <w:pStyle w:val="Text"/>
            </w:pPr>
          </w:p>
          <w:p w14:paraId="0E8C436A" w14:textId="7C1CD0BF" w:rsidR="00DE102B" w:rsidRDefault="00DE102B" w:rsidP="00DE102B">
            <w:pPr>
              <w:pStyle w:val="Text"/>
            </w:pPr>
            <w:r>
              <w:t>Ultimately, I decided on using the JMP Design of Experiments tools because it offered pairwise combination testing, was well documented, and had many online tutorials available.</w:t>
            </w:r>
          </w:p>
        </w:tc>
        <w:tc>
          <w:tcPr>
            <w:tcW w:w="1079" w:type="dxa"/>
          </w:tcPr>
          <w:p w14:paraId="3602F082" w14:textId="77777777" w:rsidR="0048120C" w:rsidRDefault="0048120C"/>
        </w:tc>
      </w:tr>
      <w:tr w:rsidR="0048120C" w14:paraId="45193FD0" w14:textId="77777777" w:rsidTr="00DE102B">
        <w:trPr>
          <w:trHeight w:val="730"/>
        </w:trPr>
        <w:tc>
          <w:tcPr>
            <w:tcW w:w="1079" w:type="dxa"/>
          </w:tcPr>
          <w:p w14:paraId="62081B98" w14:textId="77777777" w:rsidR="0048120C" w:rsidRDefault="0048120C"/>
        </w:tc>
        <w:tc>
          <w:tcPr>
            <w:tcW w:w="8551" w:type="dxa"/>
            <w:gridSpan w:val="5"/>
            <w:tcBorders>
              <w:top w:val="single" w:sz="18" w:space="0" w:color="476166" w:themeColor="accent1"/>
            </w:tcBorders>
          </w:tcPr>
          <w:p w14:paraId="3BDDFF08" w14:textId="77777777" w:rsidR="00DE102B" w:rsidRDefault="00DE102B" w:rsidP="0048120C">
            <w:pPr>
              <w:pStyle w:val="Heading5"/>
            </w:pPr>
          </w:p>
          <w:p w14:paraId="2A827C3E" w14:textId="77777777" w:rsidR="00DE102B" w:rsidRDefault="00DE102B" w:rsidP="0048120C">
            <w:pPr>
              <w:pStyle w:val="Heading5"/>
            </w:pPr>
          </w:p>
          <w:p w14:paraId="75ED4C69" w14:textId="77777777" w:rsidR="00DE102B" w:rsidRDefault="00DE102B" w:rsidP="0048120C">
            <w:pPr>
              <w:pStyle w:val="Heading5"/>
            </w:pPr>
          </w:p>
          <w:p w14:paraId="33B9ED45" w14:textId="77777777" w:rsidR="00DE102B" w:rsidRDefault="00DE102B" w:rsidP="0048120C">
            <w:pPr>
              <w:pStyle w:val="Heading5"/>
            </w:pPr>
          </w:p>
          <w:p w14:paraId="186AF28D" w14:textId="77777777" w:rsidR="00DE102B" w:rsidRDefault="00DE102B" w:rsidP="0048120C">
            <w:pPr>
              <w:pStyle w:val="Heading5"/>
            </w:pPr>
          </w:p>
          <w:p w14:paraId="2A972A2F" w14:textId="77777777" w:rsidR="00DE102B" w:rsidRDefault="00DE102B" w:rsidP="0048120C">
            <w:pPr>
              <w:pStyle w:val="Heading5"/>
            </w:pPr>
          </w:p>
          <w:p w14:paraId="436A0DE8" w14:textId="77777777" w:rsidR="00DE102B" w:rsidRDefault="00DE102B" w:rsidP="0048120C">
            <w:pPr>
              <w:pStyle w:val="Heading5"/>
            </w:pPr>
          </w:p>
          <w:p w14:paraId="7B360058" w14:textId="77777777" w:rsidR="00DE102B" w:rsidRDefault="00DE102B" w:rsidP="0048120C">
            <w:pPr>
              <w:pStyle w:val="Heading5"/>
            </w:pPr>
          </w:p>
          <w:p w14:paraId="6E8AC2DB" w14:textId="77777777" w:rsidR="00DE102B" w:rsidRDefault="00DE102B" w:rsidP="0048120C">
            <w:pPr>
              <w:pStyle w:val="Heading5"/>
            </w:pPr>
          </w:p>
          <w:p w14:paraId="3E2755DF" w14:textId="77777777" w:rsidR="00DE102B" w:rsidRDefault="00DE102B" w:rsidP="0048120C">
            <w:pPr>
              <w:pStyle w:val="Heading5"/>
            </w:pPr>
          </w:p>
          <w:p w14:paraId="19C298DD" w14:textId="77777777" w:rsidR="00DE102B" w:rsidRDefault="00DE102B" w:rsidP="0048120C">
            <w:pPr>
              <w:pStyle w:val="Heading5"/>
            </w:pPr>
          </w:p>
          <w:p w14:paraId="1485A7A0" w14:textId="77777777" w:rsidR="00DE102B" w:rsidRDefault="00DE102B" w:rsidP="0048120C">
            <w:pPr>
              <w:pStyle w:val="Heading5"/>
            </w:pPr>
          </w:p>
          <w:p w14:paraId="4C52BC15" w14:textId="77777777" w:rsidR="00DE102B" w:rsidRDefault="00DE102B" w:rsidP="0048120C">
            <w:pPr>
              <w:pStyle w:val="Heading5"/>
            </w:pPr>
          </w:p>
          <w:p w14:paraId="6C17760D" w14:textId="7449BFDF" w:rsidR="0048120C" w:rsidRDefault="00DE102B" w:rsidP="0048120C">
            <w:pPr>
              <w:pStyle w:val="Heading5"/>
            </w:pPr>
            <w:r>
              <w:lastRenderedPageBreak/>
              <w:t>Tests Design</w:t>
            </w:r>
          </w:p>
          <w:p w14:paraId="5B18B6C6" w14:textId="77777777" w:rsidR="0048120C" w:rsidRPr="0048120C" w:rsidRDefault="0048120C" w:rsidP="0048120C"/>
        </w:tc>
        <w:tc>
          <w:tcPr>
            <w:tcW w:w="65" w:type="dxa"/>
            <w:tcBorders>
              <w:top w:val="single" w:sz="18" w:space="0" w:color="476166" w:themeColor="accent1"/>
            </w:tcBorders>
          </w:tcPr>
          <w:p w14:paraId="5E28B30D" w14:textId="77777777" w:rsidR="0048120C" w:rsidRDefault="0048120C"/>
        </w:tc>
        <w:tc>
          <w:tcPr>
            <w:tcW w:w="20" w:type="dxa"/>
            <w:tcBorders>
              <w:top w:val="single" w:sz="18" w:space="0" w:color="476166" w:themeColor="accent1"/>
            </w:tcBorders>
          </w:tcPr>
          <w:p w14:paraId="5A69F3DB" w14:textId="77777777" w:rsidR="0048120C" w:rsidRDefault="0048120C"/>
        </w:tc>
        <w:tc>
          <w:tcPr>
            <w:tcW w:w="1079" w:type="dxa"/>
          </w:tcPr>
          <w:p w14:paraId="2DBCF53F" w14:textId="77777777" w:rsidR="0048120C" w:rsidRDefault="0048120C"/>
        </w:tc>
      </w:tr>
      <w:tr w:rsidR="0048120C" w14:paraId="1D29D542" w14:textId="77777777" w:rsidTr="00DE102B">
        <w:trPr>
          <w:trHeight w:val="3990"/>
        </w:trPr>
        <w:tc>
          <w:tcPr>
            <w:tcW w:w="1079" w:type="dxa"/>
          </w:tcPr>
          <w:p w14:paraId="74B1E4CD" w14:textId="77777777" w:rsidR="0048120C" w:rsidRDefault="0048120C"/>
        </w:tc>
        <w:tc>
          <w:tcPr>
            <w:tcW w:w="8551" w:type="dxa"/>
            <w:gridSpan w:val="5"/>
          </w:tcPr>
          <w:p w14:paraId="30BE4230" w14:textId="7F6025E8" w:rsidR="0048120C" w:rsidRDefault="00DE102B" w:rsidP="00837914">
            <w:pPr>
              <w:pStyle w:val="Text"/>
            </w:pPr>
            <w:r>
              <w:t>JMP's DOE design was simple and allowed for in-depth customization of test parameters. 5 Factors were set with each containing applicable values. The inputs and design of the test are shown below:</w:t>
            </w:r>
          </w:p>
          <w:p w14:paraId="269B27B3" w14:textId="6DC036EC" w:rsidR="00DE102B" w:rsidRDefault="00DE102B" w:rsidP="00837914">
            <w:pPr>
              <w:pStyle w:val="Text"/>
            </w:pPr>
          </w:p>
          <w:p w14:paraId="0207EBC2" w14:textId="643F4291" w:rsidR="00DE102B" w:rsidRPr="00DE102B" w:rsidRDefault="00DE102B" w:rsidP="00837914">
            <w:pPr>
              <w:pStyle w:val="Text"/>
              <w:rPr>
                <w:b/>
                <w:bCs/>
              </w:rPr>
            </w:pPr>
            <w:r>
              <w:rPr>
                <w:b/>
                <w:bCs/>
              </w:rPr>
              <w:t>Test design demonstrating all inputs and their possible values</w:t>
            </w:r>
          </w:p>
          <w:p w14:paraId="4D18DB39" w14:textId="775827D7" w:rsidR="00DE102B" w:rsidRDefault="00DE102B" w:rsidP="00837914">
            <w:pPr>
              <w:pStyle w:val="Text"/>
            </w:pPr>
            <w:r>
              <w:rPr>
                <w:noProof/>
              </w:rPr>
              <w:drawing>
                <wp:inline distT="0" distB="0" distL="0" distR="0" wp14:anchorId="0BFD4AE2" wp14:editId="45D19868">
                  <wp:extent cx="4815840" cy="2142939"/>
                  <wp:effectExtent l="0" t="0" r="0" b="3810"/>
                  <wp:docPr id="14" name="Picture 1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screenshot of a computer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991" cy="2143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C2EBA1" w14:textId="69E9B0C1" w:rsidR="00DE102B" w:rsidRDefault="00DE102B" w:rsidP="00837914">
            <w:pPr>
              <w:pStyle w:val="Text"/>
            </w:pPr>
          </w:p>
          <w:p w14:paraId="3F08D8B8" w14:textId="7830CC03" w:rsidR="00DE102B" w:rsidRPr="00DE102B" w:rsidRDefault="00DE102B" w:rsidP="00837914">
            <w:pPr>
              <w:pStyle w:val="Text"/>
              <w:rPr>
                <w:b/>
                <w:bCs/>
              </w:rPr>
            </w:pPr>
            <w:r>
              <w:rPr>
                <w:b/>
                <w:bCs/>
              </w:rPr>
              <w:t>JMP giving a preview of what test cases it will generate based on parameters.</w:t>
            </w:r>
          </w:p>
          <w:p w14:paraId="358541AE" w14:textId="4F6D074B" w:rsidR="00DE102B" w:rsidRDefault="00DE102B" w:rsidP="00837914">
            <w:pPr>
              <w:pStyle w:val="Text"/>
            </w:pPr>
            <w:r>
              <w:rPr>
                <w:noProof/>
              </w:rPr>
              <w:drawing>
                <wp:inline distT="0" distB="0" distL="0" distR="0" wp14:anchorId="24BD980C" wp14:editId="4D5836FC">
                  <wp:extent cx="4816315" cy="3310758"/>
                  <wp:effectExtent l="0" t="0" r="0" b="4445"/>
                  <wp:docPr id="13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omputer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807" cy="331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EB1B1" w14:textId="030F9524" w:rsidR="00DE102B" w:rsidRDefault="00DE102B" w:rsidP="00837914">
            <w:pPr>
              <w:pStyle w:val="Text"/>
            </w:pPr>
          </w:p>
          <w:tbl>
            <w:tblPr>
              <w:tblStyle w:val="TableGrid"/>
              <w:tblpPr w:leftFromText="180" w:rightFromText="180" w:vertAnchor="text" w:horzAnchor="margin" w:tblpY="-28"/>
              <w:tblW w:w="89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620" w:firstRow="1" w:lastRow="0" w:firstColumn="0" w:lastColumn="0" w:noHBand="1" w:noVBand="1"/>
            </w:tblPr>
            <w:tblGrid>
              <w:gridCol w:w="8910"/>
            </w:tblGrid>
            <w:tr w:rsidR="00DE102B" w14:paraId="5B1EC1E8" w14:textId="77777777" w:rsidTr="00DE102B">
              <w:trPr>
                <w:trHeight w:val="3780"/>
              </w:trPr>
              <w:tc>
                <w:tcPr>
                  <w:tcW w:w="8910" w:type="dxa"/>
                  <w:tcBorders>
                    <w:top w:val="single" w:sz="18" w:space="0" w:color="476166" w:themeColor="accent1"/>
                    <w:bottom w:val="single" w:sz="18" w:space="0" w:color="476166" w:themeColor="accent1"/>
                  </w:tcBorders>
                </w:tcPr>
                <w:p w14:paraId="22C6FA15" w14:textId="2C836B6A" w:rsidR="00DE102B" w:rsidRPr="0048120C" w:rsidRDefault="00DE102B" w:rsidP="00DE102B">
                  <w:pPr>
                    <w:pStyle w:val="Heading5"/>
                  </w:pPr>
                  <w:r>
                    <w:lastRenderedPageBreak/>
                    <w:t>T</w:t>
                  </w:r>
                  <w:r>
                    <w:t>est Results</w:t>
                  </w:r>
                </w:p>
                <w:p w14:paraId="4674B419" w14:textId="77777777" w:rsidR="00DE102B" w:rsidRDefault="00DE102B" w:rsidP="00DE102B"/>
                <w:p w14:paraId="321631DB" w14:textId="77777777" w:rsidR="00DE102B" w:rsidRDefault="00DE102B" w:rsidP="00DE102B">
                  <w:pPr>
                    <w:pStyle w:val="Text"/>
                  </w:pPr>
                  <w:r>
                    <w:t>The software generated a table of results that I was able to export       into an xml file. The xml file is included in the folder of this project. A picture of the test results is also included below. In total, the software generated 25 test cases.</w:t>
                  </w:r>
                </w:p>
                <w:p w14:paraId="063DDFD3" w14:textId="77777777" w:rsidR="00DE102B" w:rsidRDefault="00DE102B" w:rsidP="00DE102B">
                  <w:pPr>
                    <w:pStyle w:val="Text"/>
                  </w:pPr>
                </w:p>
                <w:p w14:paraId="5AB7E025" w14:textId="42C00C4D" w:rsidR="00DE102B" w:rsidRDefault="00DE102B" w:rsidP="00DE102B">
                  <w:pPr>
                    <w:pStyle w:val="Text"/>
                  </w:pPr>
                  <w:r w:rsidRPr="00DE102B">
                    <w:drawing>
                      <wp:inline distT="0" distB="0" distL="0" distR="0" wp14:anchorId="5CA4BAA4" wp14:editId="24A78B0D">
                        <wp:extent cx="5437751" cy="3200400"/>
                        <wp:effectExtent l="0" t="0" r="0" b="0"/>
                        <wp:docPr id="1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37751" cy="3200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E102B" w14:paraId="476B7DC6" w14:textId="77777777" w:rsidTr="00DE102B">
              <w:trPr>
                <w:trHeight w:val="432"/>
              </w:trPr>
              <w:tc>
                <w:tcPr>
                  <w:tcW w:w="8910" w:type="dxa"/>
                  <w:tcBorders>
                    <w:top w:val="single" w:sz="18" w:space="0" w:color="476166" w:themeColor="accent1"/>
                    <w:bottom w:val="single" w:sz="18" w:space="0" w:color="476166" w:themeColor="accent1"/>
                  </w:tcBorders>
                </w:tcPr>
                <w:p w14:paraId="4E3AF8E6" w14:textId="2F83F20B" w:rsidR="00DE102B" w:rsidRPr="00DE102B" w:rsidRDefault="00DE102B" w:rsidP="00DE102B"/>
              </w:tc>
            </w:tr>
          </w:tbl>
          <w:p w14:paraId="4DE0E0C7" w14:textId="471C0D68" w:rsidR="00DE102B" w:rsidRDefault="00DE102B" w:rsidP="00837914">
            <w:pPr>
              <w:pStyle w:val="Text"/>
            </w:pPr>
          </w:p>
          <w:p w14:paraId="67A38F4C" w14:textId="3CD2602B" w:rsidR="00DE102B" w:rsidRDefault="00DE102B" w:rsidP="00837914">
            <w:pPr>
              <w:pStyle w:val="Text"/>
            </w:pPr>
          </w:p>
        </w:tc>
        <w:tc>
          <w:tcPr>
            <w:tcW w:w="65" w:type="dxa"/>
          </w:tcPr>
          <w:p w14:paraId="08BD3626" w14:textId="77777777" w:rsidR="0048120C" w:rsidRDefault="0048120C" w:rsidP="0048120C">
            <w:pPr>
              <w:pStyle w:val="Text"/>
            </w:pPr>
          </w:p>
        </w:tc>
        <w:tc>
          <w:tcPr>
            <w:tcW w:w="20" w:type="dxa"/>
          </w:tcPr>
          <w:p w14:paraId="5DD2F39E" w14:textId="33DADD1A" w:rsidR="0048120C" w:rsidRDefault="0048120C" w:rsidP="00837914">
            <w:pPr>
              <w:pStyle w:val="Text"/>
            </w:pPr>
          </w:p>
        </w:tc>
        <w:tc>
          <w:tcPr>
            <w:tcW w:w="1079" w:type="dxa"/>
          </w:tcPr>
          <w:p w14:paraId="025936DD" w14:textId="77777777" w:rsidR="0048120C" w:rsidRDefault="0048120C"/>
          <w:p w14:paraId="00D8EDDD" w14:textId="668473BE" w:rsidR="00DE102B" w:rsidRDefault="00DE102B"/>
        </w:tc>
      </w:tr>
    </w:tbl>
    <w:p w14:paraId="6D33213A" w14:textId="77777777" w:rsidR="0048120C" w:rsidRDefault="0048120C"/>
    <w:sectPr w:rsidR="0048120C" w:rsidSect="00E74B29">
      <w:footerReference w:type="even" r:id="rId16"/>
      <w:footerReference w:type="default" r:id="rId17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CB1B27" w14:textId="77777777" w:rsidR="002777A4" w:rsidRDefault="002777A4" w:rsidP="00E74B29">
      <w:r>
        <w:separator/>
      </w:r>
    </w:p>
  </w:endnote>
  <w:endnote w:type="continuationSeparator" w:id="0">
    <w:p w14:paraId="1A121FBA" w14:textId="77777777" w:rsidR="002777A4" w:rsidRDefault="002777A4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50A1077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E26957A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90090E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0C7A033" w14:textId="77777777" w:rsidTr="006709F1">
      <w:tc>
        <w:tcPr>
          <w:tcW w:w="1079" w:type="dxa"/>
        </w:tcPr>
        <w:p w14:paraId="4AB8475C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1A967622" w14:textId="6BC23145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193EA46F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13370501" w14:textId="77777777" w:rsidR="00E74B29" w:rsidRPr="00E74B29" w:rsidRDefault="00E74B29" w:rsidP="006709F1">
          <w:pPr>
            <w:pStyle w:val="Footer"/>
          </w:pPr>
        </w:p>
      </w:tc>
    </w:tr>
  </w:tbl>
  <w:p w14:paraId="45599E24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13EBFA" w14:textId="77777777" w:rsidR="002777A4" w:rsidRDefault="002777A4" w:rsidP="00E74B29">
      <w:r>
        <w:separator/>
      </w:r>
    </w:p>
  </w:footnote>
  <w:footnote w:type="continuationSeparator" w:id="0">
    <w:p w14:paraId="3E679AFC" w14:textId="77777777" w:rsidR="002777A4" w:rsidRDefault="002777A4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A1099"/>
    <w:multiLevelType w:val="hybridMultilevel"/>
    <w:tmpl w:val="EBAA5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102B"/>
    <w:rsid w:val="00086FA5"/>
    <w:rsid w:val="000E4641"/>
    <w:rsid w:val="00151F66"/>
    <w:rsid w:val="00177F8D"/>
    <w:rsid w:val="00185F4A"/>
    <w:rsid w:val="002777A4"/>
    <w:rsid w:val="002D2200"/>
    <w:rsid w:val="0040564B"/>
    <w:rsid w:val="0048120C"/>
    <w:rsid w:val="004909D9"/>
    <w:rsid w:val="00521481"/>
    <w:rsid w:val="00665110"/>
    <w:rsid w:val="006709F1"/>
    <w:rsid w:val="006C60E6"/>
    <w:rsid w:val="00837914"/>
    <w:rsid w:val="00874FE7"/>
    <w:rsid w:val="00952F7D"/>
    <w:rsid w:val="0095496A"/>
    <w:rsid w:val="009A38BA"/>
    <w:rsid w:val="00B43E11"/>
    <w:rsid w:val="00C755AB"/>
    <w:rsid w:val="00D43125"/>
    <w:rsid w:val="00D66A3A"/>
    <w:rsid w:val="00DE102B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3E55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82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emf"/><Relationship Id="rId10" Type="http://schemas.openxmlformats.org/officeDocument/2006/relationships/image" Target="media/image1.png"/><Relationship Id="rId19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randoflores/Library/Containers/com.microsoft.Word/Data/Library/Application%20Support/Microsoft/Office/16.0/DTS/Search/%7b8047A046-58D2-034B-90C3-E2E53D69F45B%7dtf6754044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2E5ECA7BBC340459045B0C9BC9924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95941C-8E9B-9E4A-BA2C-AAFC7065D0FF}"/>
      </w:docPartPr>
      <w:docPartBody>
        <w:p w:rsidR="00000000" w:rsidRDefault="005778BA">
          <w:pPr>
            <w:pStyle w:val="F2E5ECA7BBC340459045B0C9BC99241E"/>
          </w:pPr>
          <w:r w:rsidRPr="00DF198B">
            <w:t>—</w:t>
          </w:r>
        </w:p>
      </w:docPartBody>
    </w:docPart>
    <w:docPart>
      <w:docPartPr>
        <w:name w:val="D273F70AFF83F84D80B508C9F8CA00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EA370E-4F4D-144E-8E5D-374188BAB007}"/>
      </w:docPartPr>
      <w:docPartBody>
        <w:p w:rsidR="00000000" w:rsidRDefault="005778BA">
          <w:pPr>
            <w:pStyle w:val="D273F70AFF83F84D80B508C9F8CA00E6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D54"/>
    <w:rsid w:val="002A6D54"/>
    <w:rsid w:val="00577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9B28A6D72DAC448061A31FAD56E387">
    <w:name w:val="CA9B28A6D72DAC448061A31FAD56E387"/>
  </w:style>
  <w:style w:type="paragraph" w:customStyle="1" w:styleId="8B2A8C6541A304448D33CA5A700A0A4F">
    <w:name w:val="8B2A8C6541A304448D33CA5A700A0A4F"/>
  </w:style>
  <w:style w:type="paragraph" w:customStyle="1" w:styleId="D79D0B83482C2942A5D213D0B94A73A3">
    <w:name w:val="D79D0B83482C2942A5D213D0B94A73A3"/>
  </w:style>
  <w:style w:type="paragraph" w:customStyle="1" w:styleId="F2E5ECA7BBC340459045B0C9BC99241E">
    <w:name w:val="F2E5ECA7BBC340459045B0C9BC99241E"/>
  </w:style>
  <w:style w:type="paragraph" w:customStyle="1" w:styleId="42F0165682D4374BBDB1AD8CC30D4BC4">
    <w:name w:val="42F0165682D4374BBDB1AD8CC30D4BC4"/>
  </w:style>
  <w:style w:type="paragraph" w:customStyle="1" w:styleId="D273F70AFF83F84D80B508C9F8CA00E6">
    <w:name w:val="D273F70AFF83F84D80B508C9F8CA00E6"/>
  </w:style>
  <w:style w:type="paragraph" w:customStyle="1" w:styleId="9FC1411AAC238B47B42A60E11D944D8E">
    <w:name w:val="9FC1411AAC238B47B42A60E11D944D8E"/>
  </w:style>
  <w:style w:type="paragraph" w:customStyle="1" w:styleId="E46916729DB2554D8DF3C9A4F418F6FD">
    <w:name w:val="E46916729DB2554D8DF3C9A4F418F6FD"/>
  </w:style>
  <w:style w:type="paragraph" w:customStyle="1" w:styleId="Text">
    <w:name w:val="Text"/>
    <w:basedOn w:val="Normal"/>
    <w:uiPriority w:val="5"/>
    <w:qFormat/>
    <w:rPr>
      <w:rFonts w:eastAsiaTheme="minorHAnsi"/>
      <w:sz w:val="28"/>
      <w:szCs w:val="28"/>
    </w:rPr>
  </w:style>
  <w:style w:type="paragraph" w:customStyle="1" w:styleId="FCB3B6BB85E79341B9B766C86ACAF210">
    <w:name w:val="FCB3B6BB85E79341B9B766C86ACAF210"/>
  </w:style>
  <w:style w:type="paragraph" w:customStyle="1" w:styleId="5FA17577D82386439D264FB29A5E19F0">
    <w:name w:val="5FA17577D82386439D264FB29A5E19F0"/>
  </w:style>
  <w:style w:type="paragraph" w:customStyle="1" w:styleId="90670561D3026E4E88175E51C5A33573">
    <w:name w:val="90670561D3026E4E88175E51C5A33573"/>
  </w:style>
  <w:style w:type="paragraph" w:customStyle="1" w:styleId="1D973D5AF295CE4E836E8CD84CEA5F9E">
    <w:name w:val="1D973D5AF295CE4E836E8CD84CEA5F9E"/>
  </w:style>
  <w:style w:type="paragraph" w:customStyle="1" w:styleId="58FDB2A14A8A2F41B3CB9FE92BEDBC71">
    <w:name w:val="58FDB2A14A8A2F41B3CB9FE92BEDBC71"/>
  </w:style>
  <w:style w:type="paragraph" w:customStyle="1" w:styleId="3E82E478F77A064A932C7CC2155D895F">
    <w:name w:val="3E82E478F77A064A932C7CC2155D895F"/>
  </w:style>
  <w:style w:type="paragraph" w:customStyle="1" w:styleId="0965F870B33E7046B7AC0A627D0E42F1">
    <w:name w:val="0965F870B33E7046B7AC0A627D0E42F1"/>
  </w:style>
  <w:style w:type="paragraph" w:customStyle="1" w:styleId="1997CB71FE9FCE44BA45FB911E70D87D">
    <w:name w:val="1997CB71FE9FCE44BA45FB911E70D87D"/>
  </w:style>
  <w:style w:type="paragraph" w:customStyle="1" w:styleId="EF820FED089E79469AED548219F65DE3">
    <w:name w:val="EF820FED089E79469AED548219F65DE3"/>
    <w:rsid w:val="002A6D54"/>
  </w:style>
  <w:style w:type="paragraph" w:customStyle="1" w:styleId="D3706735D7626B43B15F7ED988F35A44">
    <w:name w:val="D3706735D7626B43B15F7ED988F35A44"/>
    <w:rsid w:val="002A6D5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5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2021-09-05T20:42:00Z</dcterms:created>
  <dcterms:modified xsi:type="dcterms:W3CDTF">2021-09-05T21:13:00Z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